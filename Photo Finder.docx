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0131D" w:rsidRDefault="00C4053C">
              <w:pPr>
                <w:pStyle w:val="Publishwithline"/>
              </w:pPr>
              <w:r>
                <w:t xml:space="preserve">Photo </w:t>
              </w:r>
              <w:r w:rsidR="007B5249">
                <w:t>Finder:</w:t>
              </w:r>
              <w:r>
                <w:t xml:space="preserve"> a search for public Flickr photos</w:t>
              </w:r>
            </w:p>
          </w:sdtContent>
        </w:sdt>
        <w:p w:rsidR="0050131D" w:rsidRDefault="0050131D">
          <w:pPr>
            <w:pStyle w:val="underline"/>
          </w:pPr>
        </w:p>
        <w:p w:rsidR="0050131D" w:rsidRDefault="005D5425">
          <w:pPr>
            <w:pStyle w:val="PadderBetweenControlandBody"/>
          </w:pPr>
        </w:p>
      </w:sdtContent>
    </w:sdt>
    <w:p w:rsidR="00C4053C" w:rsidRDefault="005D2615" w:rsidP="00C4053C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F4CEE">
        <w:rPr>
          <w:u w:val="single"/>
        </w:rPr>
        <w:t>User friendly design:</w:t>
      </w:r>
      <w:r>
        <w:t xml:space="preserve"> </w:t>
      </w:r>
      <w:r w:rsidR="00C4053C">
        <w:t>The launch screen by default shows the most recent interesting public photos. User would get engaged from the very first screen.</w:t>
      </w:r>
    </w:p>
    <w:p w:rsidR="005D2615" w:rsidRDefault="005D2615" w:rsidP="005D2615">
      <w:pPr>
        <w:pStyle w:val="ListParagraph"/>
      </w:pPr>
    </w:p>
    <w:p w:rsidR="00C4053C" w:rsidRDefault="007B5249" w:rsidP="00C4053C">
      <w:pPr>
        <w:pStyle w:val="ListParagraph"/>
        <w:numPr>
          <w:ilvl w:val="0"/>
          <w:numId w:val="1"/>
        </w:numPr>
      </w:pPr>
      <w:r w:rsidRPr="000F4CEE">
        <w:rPr>
          <w:u w:val="single"/>
        </w:rPr>
        <w:t>Integrated Voice Search</w:t>
      </w:r>
      <w:r>
        <w:t xml:space="preserve">: </w:t>
      </w:r>
      <w:r w:rsidR="00C4053C">
        <w:t xml:space="preserve">The action bar has the search </w:t>
      </w:r>
      <w:r w:rsidR="00BD366E">
        <w:t>action menu</w:t>
      </w:r>
      <w:r w:rsidR="00C4053C">
        <w:t xml:space="preserve"> in it. You can type or </w:t>
      </w:r>
      <w:r w:rsidR="005D2615">
        <w:t xml:space="preserve">even </w:t>
      </w:r>
      <w:r w:rsidR="00C4053C">
        <w:t>speak the words with which you want to search Flickr photos. Voice search integration make the app super easy to use.</w:t>
      </w:r>
    </w:p>
    <w:p w:rsidR="005D2615" w:rsidRDefault="005D2615" w:rsidP="005D2615">
      <w:pPr>
        <w:pStyle w:val="ListParagraph"/>
      </w:pPr>
    </w:p>
    <w:p w:rsidR="005D2615" w:rsidRDefault="005D2615" w:rsidP="005D2615">
      <w:pPr>
        <w:pStyle w:val="ListParagraph"/>
        <w:numPr>
          <w:ilvl w:val="0"/>
          <w:numId w:val="1"/>
        </w:numPr>
      </w:pPr>
      <w:r w:rsidRPr="000F4CEE">
        <w:rPr>
          <w:u w:val="single"/>
        </w:rPr>
        <w:t>Low Power Consumption</w:t>
      </w:r>
      <w:r>
        <w:t>: Application background is made black for low power consumption and give contrast to images.</w:t>
      </w:r>
    </w:p>
    <w:p w:rsidR="005D2615" w:rsidRDefault="005D2615" w:rsidP="005D2615">
      <w:pPr>
        <w:pStyle w:val="ListParagraph"/>
      </w:pPr>
    </w:p>
    <w:p w:rsidR="005D2615" w:rsidRDefault="005D2615" w:rsidP="005D2615">
      <w:pPr>
        <w:pStyle w:val="ListParagraph"/>
        <w:numPr>
          <w:ilvl w:val="0"/>
          <w:numId w:val="1"/>
        </w:numPr>
      </w:pPr>
      <w:r w:rsidRPr="000F4CEE">
        <w:rPr>
          <w:u w:val="single"/>
        </w:rPr>
        <w:t>Easy Navigation:</w:t>
      </w:r>
      <w:r>
        <w:t xml:space="preserve"> Once, in the photo details screen, you can swipe to go to the next image directly instead of going back and forth to the main screen</w:t>
      </w:r>
    </w:p>
    <w:p w:rsidR="005D2615" w:rsidRDefault="005D2615" w:rsidP="005D2615">
      <w:pPr>
        <w:pStyle w:val="ListParagraph"/>
      </w:pPr>
    </w:p>
    <w:p w:rsidR="005D2615" w:rsidRDefault="005D2615" w:rsidP="005D2615">
      <w:pPr>
        <w:pStyle w:val="ListParagraph"/>
        <w:numPr>
          <w:ilvl w:val="0"/>
          <w:numId w:val="1"/>
        </w:numPr>
      </w:pPr>
      <w:r w:rsidRPr="000F4CEE">
        <w:rPr>
          <w:u w:val="single"/>
        </w:rPr>
        <w:t>Some material design animation</w:t>
      </w:r>
      <w:r>
        <w:t>: Only for lollipop versions, ripple effect for grid images when clicked and using primary background and text color in theme.</w:t>
      </w:r>
    </w:p>
    <w:p w:rsidR="005D2615" w:rsidRDefault="005D2615" w:rsidP="005D2615">
      <w:pPr>
        <w:pStyle w:val="ListParagraph"/>
      </w:pPr>
    </w:p>
    <w:p w:rsidR="005D2615" w:rsidRDefault="005D2615" w:rsidP="000F4CEE">
      <w:pPr>
        <w:pStyle w:val="ListParagraph"/>
        <w:numPr>
          <w:ilvl w:val="0"/>
          <w:numId w:val="1"/>
        </w:numPr>
      </w:pPr>
      <w:r w:rsidRPr="000F4CEE">
        <w:rPr>
          <w:u w:val="single"/>
        </w:rPr>
        <w:t>Multiple orientation and version compatibility</w:t>
      </w:r>
      <w:r>
        <w:t>: The application runs for 4.2.2, 4.4, 5.0 versions. Also in both orientations in mobile and tablets (e.g. Nexus 7 (800 x 1280) and in Tablet (2560x1600)).</w:t>
      </w:r>
    </w:p>
    <w:p w:rsidR="000F4CEE" w:rsidRDefault="000F4CEE" w:rsidP="000F4CEE">
      <w:pPr>
        <w:pStyle w:val="ListParagraph"/>
      </w:pPr>
    </w:p>
    <w:p w:rsidR="00090E3D" w:rsidRDefault="005D2615" w:rsidP="00C4053C">
      <w:pPr>
        <w:pStyle w:val="ListParagraph"/>
        <w:numPr>
          <w:ilvl w:val="0"/>
          <w:numId w:val="1"/>
        </w:numPr>
      </w:pPr>
      <w:r w:rsidRPr="000F4CEE">
        <w:rPr>
          <w:u w:val="single"/>
        </w:rPr>
        <w:t>No persistent storage:</w:t>
      </w:r>
      <w:r>
        <w:t xml:space="preserve"> </w:t>
      </w:r>
      <w:r w:rsidR="00090E3D">
        <w:t xml:space="preserve">Using pagination </w:t>
      </w:r>
      <w:r>
        <w:t>and endless adapter</w:t>
      </w:r>
      <w:r w:rsidR="00090E3D">
        <w:t xml:space="preserve">, device can do network calls on need basis and no need of maintaining local </w:t>
      </w:r>
      <w:r w:rsidR="000F4CEE">
        <w:t>SQ</w:t>
      </w:r>
      <w:r w:rsidR="007B5249">
        <w:t>Lite</w:t>
      </w:r>
      <w:r w:rsidR="00090E3D">
        <w:t xml:space="preserve"> database in device.</w:t>
      </w:r>
    </w:p>
    <w:p w:rsidR="000F4CEE" w:rsidRDefault="000F4CEE" w:rsidP="000F4CEE">
      <w:pPr>
        <w:pStyle w:val="ListParagraph"/>
      </w:pPr>
    </w:p>
    <w:p w:rsidR="000F4CEE" w:rsidRDefault="000F4CEE" w:rsidP="000F4CEE">
      <w:pPr>
        <w:pStyle w:val="ListParagraph"/>
        <w:numPr>
          <w:ilvl w:val="0"/>
          <w:numId w:val="1"/>
        </w:numPr>
      </w:pPr>
      <w:r>
        <w:t>User can type multiple words separated by spaces and most relevant images with those tags will be shown to the user.</w:t>
      </w:r>
    </w:p>
    <w:p w:rsidR="000F4CEE" w:rsidRDefault="000F4CEE" w:rsidP="000F4CEE">
      <w:pPr>
        <w:pStyle w:val="ListParagraph"/>
      </w:pPr>
    </w:p>
    <w:p w:rsidR="000F4CEE" w:rsidRDefault="00BD366E" w:rsidP="000F4CEE">
      <w:pPr>
        <w:pStyle w:val="ListParagraph"/>
        <w:numPr>
          <w:ilvl w:val="0"/>
          <w:numId w:val="1"/>
        </w:numPr>
      </w:pPr>
      <w:r>
        <w:t>In the photo list thumbnail of Flickr images are displayed, whereas in the photo details screen, the high resolution</w:t>
      </w:r>
      <w:r w:rsidR="005D2615">
        <w:t xml:space="preserve"> image from Flickr is displayed.</w:t>
      </w:r>
    </w:p>
    <w:p w:rsidR="000F4CEE" w:rsidRDefault="000F4CEE" w:rsidP="000F4CEE">
      <w:pPr>
        <w:pStyle w:val="ListParagraph"/>
      </w:pPr>
    </w:p>
    <w:p w:rsidR="00BD366E" w:rsidRDefault="00BD366E" w:rsidP="005D2615">
      <w:pPr>
        <w:pStyle w:val="ListParagraph"/>
        <w:numPr>
          <w:ilvl w:val="0"/>
          <w:numId w:val="1"/>
        </w:numPr>
      </w:pPr>
      <w:r>
        <w:t>No internet connection, host or Flicker server down error cases are handled and appropriate error messages are displayed to the user.</w:t>
      </w:r>
    </w:p>
    <w:sectPr w:rsidR="00BD36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E47F3"/>
    <w:multiLevelType w:val="hybridMultilevel"/>
    <w:tmpl w:val="E412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6750A"/>
    <w:rsid w:val="000414B0"/>
    <w:rsid w:val="00090E3D"/>
    <w:rsid w:val="000F4CEE"/>
    <w:rsid w:val="001A7FE5"/>
    <w:rsid w:val="00296342"/>
    <w:rsid w:val="0050131D"/>
    <w:rsid w:val="005D2615"/>
    <w:rsid w:val="005D5425"/>
    <w:rsid w:val="006D41B9"/>
    <w:rsid w:val="007B5249"/>
    <w:rsid w:val="00B6750A"/>
    <w:rsid w:val="00BD366E"/>
    <w:rsid w:val="00C4053C"/>
    <w:rsid w:val="00CE4A12"/>
    <w:rsid w:val="00F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305BB-EB05-4621-BDEC-115AE346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kan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C8182-8D6C-4567-848D-CEEDC3D879AA}"/>
      </w:docPartPr>
      <w:docPartBody>
        <w:p w:rsidR="005429D7" w:rsidRDefault="00B20A9F">
          <w:r w:rsidRPr="000371D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77"/>
    <w:rsid w:val="000E2608"/>
    <w:rsid w:val="004B3F77"/>
    <w:rsid w:val="005429D7"/>
    <w:rsid w:val="00A9079D"/>
    <w:rsid w:val="00B20A9F"/>
    <w:rsid w:val="00C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A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Photo Finder: a search for public Flickr photos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310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</dc:creator>
  <cp:keywords/>
  <dc:description/>
  <cp:lastModifiedBy>Saunak Dasgupta</cp:lastModifiedBy>
  <cp:revision>6</cp:revision>
  <dcterms:created xsi:type="dcterms:W3CDTF">2015-05-17T10:27:00Z</dcterms:created>
  <dcterms:modified xsi:type="dcterms:W3CDTF">2015-05-17T16:12:00Z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